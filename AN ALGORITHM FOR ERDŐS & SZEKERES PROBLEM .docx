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89" w:rsidRPr="00777A89" w:rsidRDefault="00777A89" w:rsidP="00777A89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0" w:name="_GoBack"/>
      <w:r>
        <w:tab/>
        <w:t xml:space="preserve">an algorithm for </w:t>
      </w:r>
      <w:r w:rsidRPr="00777A89">
        <w:t>Erdős &amp; Szekere</w:t>
      </w:r>
      <w:r>
        <w:t xml:space="preserve">s problem </w:t>
      </w:r>
    </w:p>
    <w:bookmarkEnd w:id="0"/>
    <w:p w:rsidR="00A543D7" w:rsidRPr="00E602A5" w:rsidRDefault="00777A89" w:rsidP="00777A89">
      <w:r>
        <w:tab/>
      </w:r>
      <w:r w:rsidR="00A543D7" w:rsidRPr="00E602A5">
        <w:t>Walter B. Gress V</w:t>
      </w:r>
    </w:p>
    <w:p w:rsidR="00A543D7" w:rsidRPr="00E602A5" w:rsidRDefault="00A543D7" w:rsidP="00A543D7">
      <w:pPr>
        <w:pStyle w:val="confAffiliation"/>
        <w:rPr>
          <w:rFonts w:ascii="Times New Roman" w:hAnsi="Times New Roman"/>
        </w:rPr>
      </w:pPr>
      <w:r w:rsidRPr="00E602A5">
        <w:rPr>
          <w:rFonts w:ascii="Times New Roman" w:hAnsi="Times New Roman"/>
        </w:rPr>
        <w:t>Drexel University</w:t>
      </w:r>
    </w:p>
    <w:p w:rsidR="00A543D7" w:rsidRPr="00E602A5" w:rsidRDefault="00CB483D" w:rsidP="00A543D7">
      <w:pPr>
        <w:pStyle w:val="confAffiliation"/>
        <w:rPr>
          <w:rFonts w:ascii="Times New Roman" w:hAnsi="Times New Roman"/>
        </w:rPr>
      </w:pPr>
      <w:r>
        <w:rPr>
          <w:rFonts w:ascii="Times New Roman" w:hAnsi="Times New Roman"/>
        </w:rPr>
        <w:t>Friday, May 27, 2016</w:t>
      </w:r>
    </w:p>
    <w:p w:rsidR="00777A89" w:rsidRDefault="00777A89" w:rsidP="008C7CAE">
      <w:pPr>
        <w:pStyle w:val="confabstract"/>
        <w:jc w:val="left"/>
      </w:pPr>
      <w:r>
        <w:t xml:space="preserve">The algorithm proposed </w:t>
      </w:r>
      <w:proofErr w:type="gramStart"/>
      <w:r>
        <w:t>can</w:t>
      </w:r>
      <w:proofErr w:type="gramEnd"/>
      <w:r>
        <w:t xml:space="preserve"> take convex graph and return a quadrilateral from it, should one exist.</w:t>
      </w:r>
    </w:p>
    <w:p w:rsidR="008C7CAE" w:rsidRDefault="008C7CAE" w:rsidP="009D77C9">
      <w:pPr>
        <w:pStyle w:val="confabstract"/>
        <w:jc w:val="left"/>
      </w:pPr>
    </w:p>
    <w:p w:rsidR="009D77C9" w:rsidRPr="009D77C9" w:rsidRDefault="009D77C9" w:rsidP="009D77C9">
      <w:pPr>
        <w:pStyle w:val="conftext"/>
        <w:sectPr w:rsidR="009D77C9" w:rsidRPr="009D77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1909" w:h="15826" w:code="1"/>
          <w:pgMar w:top="432" w:right="1138" w:bottom="1138" w:left="1138" w:header="576" w:footer="720" w:gutter="0"/>
          <w:pgNumType w:start="1"/>
          <w:cols w:space="432"/>
          <w:docGrid w:linePitch="360"/>
        </w:sectPr>
      </w:pPr>
    </w:p>
    <w:p w:rsidR="00A7550D" w:rsidRDefault="001427DF" w:rsidP="00B02183">
      <w:pPr>
        <w:pStyle w:val="Heading1"/>
      </w:pPr>
      <w:r>
        <w:lastRenderedPageBreak/>
        <w:t>introduction</w:t>
      </w:r>
    </w:p>
    <w:p w:rsidR="00BB0DB7" w:rsidRPr="00BB0DB7" w:rsidRDefault="00BB0DB7" w:rsidP="00BB0DB7">
      <w:proofErr w:type="gramStart"/>
      <w:r>
        <w:t xml:space="preserve">This paper quickly glosses over a method of algorithmically solving the </w:t>
      </w:r>
      <w:proofErr w:type="spellStart"/>
      <w:r w:rsidRPr="00777A89">
        <w:t>Erdős</w:t>
      </w:r>
      <w:proofErr w:type="spellEnd"/>
      <w:r w:rsidRPr="00777A89">
        <w:t xml:space="preserve"> &amp; </w:t>
      </w:r>
      <w:proofErr w:type="spellStart"/>
      <w:r w:rsidRPr="00777A89">
        <w:t>Szekere</w:t>
      </w:r>
      <w:r>
        <w:t>s</w:t>
      </w:r>
      <w:proofErr w:type="spellEnd"/>
      <w:r>
        <w:t xml:space="preserve"> problem with a divide and conquer</w:t>
      </w:r>
      <w:proofErr w:type="gramEnd"/>
      <w:r>
        <w:t xml:space="preserve"> recursive solution to the problem of deciding if a given graph has a quadrilateral and will actually, if applied to all vertices, find all the quadrilaterals in the graph.</w:t>
      </w:r>
    </w:p>
    <w:p w:rsidR="00DC3153" w:rsidRDefault="00777A89" w:rsidP="00DC3153">
      <w:pPr>
        <w:pStyle w:val="Heading1"/>
      </w:pPr>
      <w:r>
        <w:t>PROBLEM</w:t>
      </w:r>
    </w:p>
    <w:p w:rsidR="00777A89" w:rsidRDefault="00BB0DB7" w:rsidP="00777A89">
      <w:pPr>
        <w:pStyle w:val="conftext"/>
        <w:rPr>
          <w:sz w:val="24"/>
          <w:szCs w:val="24"/>
        </w:rPr>
      </w:pPr>
      <w:proofErr w:type="spellStart"/>
      <w:r w:rsidRPr="00BB0DB7">
        <w:rPr>
          <w:sz w:val="24"/>
          <w:szCs w:val="24"/>
        </w:rPr>
        <w:t>Erdős</w:t>
      </w:r>
      <w:proofErr w:type="spellEnd"/>
      <w:r w:rsidRPr="00BB0DB7">
        <w:rPr>
          <w:sz w:val="24"/>
          <w:szCs w:val="24"/>
        </w:rPr>
        <w:t xml:space="preserve"> &amp; </w:t>
      </w:r>
      <w:proofErr w:type="spellStart"/>
      <w:r w:rsidRPr="00BB0DB7">
        <w:rPr>
          <w:sz w:val="24"/>
          <w:szCs w:val="24"/>
        </w:rPr>
        <w:t>Szekeres</w:t>
      </w:r>
      <w:proofErr w:type="spellEnd"/>
      <w:r>
        <w:rPr>
          <w:sz w:val="24"/>
          <w:szCs w:val="24"/>
        </w:rPr>
        <w:t xml:space="preserve"> problem can be stated as such: For five points that lie on the plane and which no three lie on the same straight line</w:t>
      </w:r>
      <w:proofErr w:type="gramStart"/>
      <w:r>
        <w:rPr>
          <w:sz w:val="24"/>
          <w:szCs w:val="24"/>
        </w:rPr>
        <w:t>,  it</w:t>
      </w:r>
      <w:proofErr w:type="gramEnd"/>
      <w:r>
        <w:rPr>
          <w:sz w:val="24"/>
          <w:szCs w:val="24"/>
        </w:rPr>
        <w:t xml:space="preserve"> is always possible to find four points determining a convex quadrilateral.</w:t>
      </w:r>
    </w:p>
    <w:p w:rsidR="00BB0DB7" w:rsidRDefault="00BB0DB7" w:rsidP="00777A89">
      <w:pPr>
        <w:pStyle w:val="conftext"/>
        <w:rPr>
          <w:sz w:val="24"/>
          <w:szCs w:val="24"/>
        </w:rPr>
      </w:pPr>
    </w:p>
    <w:p w:rsidR="00BB0DB7" w:rsidRPr="00BB0DB7" w:rsidRDefault="00BB0DB7" w:rsidP="00777A89">
      <w:pPr>
        <w:pStyle w:val="conftext"/>
        <w:rPr>
          <w:sz w:val="24"/>
          <w:szCs w:val="24"/>
        </w:rPr>
      </w:pPr>
      <w:r>
        <w:rPr>
          <w:sz w:val="24"/>
          <w:szCs w:val="24"/>
        </w:rPr>
        <w:t xml:space="preserve">We did not calculate the problem directly but devised an algorithm for any set of points on a </w:t>
      </w:r>
      <w:proofErr w:type="gramStart"/>
      <w:r>
        <w:rPr>
          <w:sz w:val="24"/>
          <w:szCs w:val="24"/>
        </w:rPr>
        <w:t>graph,</w:t>
      </w:r>
      <w:proofErr w:type="gramEnd"/>
      <w:r>
        <w:rPr>
          <w:sz w:val="24"/>
          <w:szCs w:val="24"/>
        </w:rPr>
        <w:t xml:space="preserve"> can a quadrilateral be found within them?</w:t>
      </w:r>
    </w:p>
    <w:p w:rsidR="00777A89" w:rsidRDefault="00777A89" w:rsidP="00777A89">
      <w:pPr>
        <w:pStyle w:val="Heading1"/>
      </w:pPr>
      <w:r>
        <w:t>ALGORITHM</w:t>
      </w:r>
      <w:r w:rsidR="00BB0DB7">
        <w:t>IC CONCEPT</w:t>
      </w:r>
    </w:p>
    <w:p w:rsidR="00777A89" w:rsidRPr="00777A89" w:rsidRDefault="00777A89" w:rsidP="00777A89">
      <w:pPr>
        <w:pStyle w:val="conftext"/>
        <w:ind w:firstLine="0"/>
        <w:rPr>
          <w:sz w:val="24"/>
          <w:szCs w:val="24"/>
        </w:rPr>
      </w:pPr>
    </w:p>
    <w:p w:rsidR="00BB0DB7" w:rsidRPr="00A140F0" w:rsidRDefault="00777A89" w:rsidP="00BB0DB7">
      <w:pPr>
        <w:pStyle w:val="conftext"/>
      </w:pPr>
      <w:r w:rsidRPr="00777A89">
        <w:rPr>
          <w:sz w:val="24"/>
          <w:szCs w:val="24"/>
        </w:rPr>
        <w:t>The algorithm</w:t>
      </w:r>
      <w:r>
        <w:rPr>
          <w:sz w:val="24"/>
          <w:szCs w:val="24"/>
        </w:rPr>
        <w:t xml:space="preserve"> proceeds as so. Given a discrete graph, non-rooted, embed that graph into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space.</m:t>
        </m:r>
      </m:oMath>
      <w:r>
        <w:rPr>
          <w:sz w:val="24"/>
          <w:szCs w:val="24"/>
        </w:rPr>
        <w:t xml:space="preserve"> For any four points of the graph, if the area is a </w:t>
      </w:r>
      <w:r w:rsidR="00955038">
        <w:rPr>
          <w:sz w:val="24"/>
          <w:szCs w:val="24"/>
        </w:rPr>
        <w:t>quadrilateral</w:t>
      </w:r>
      <w:r>
        <w:rPr>
          <w:sz w:val="24"/>
          <w:szCs w:val="24"/>
        </w:rPr>
        <w:t>, the algorithm halts. If it does not find a square and is not a semicircle or triangle, divide the figure made by the four points so that each edge has a midpoint. Draw edges between those midpoints, dividing it into four cells. Now evaluate those four cells. If an</w:t>
      </w:r>
      <w:r w:rsidR="00BD2B27">
        <w:rPr>
          <w:sz w:val="24"/>
          <w:szCs w:val="24"/>
        </w:rPr>
        <w:t xml:space="preserve">y are semicircles or triangles, the </w:t>
      </w:r>
      <w:proofErr w:type="gramStart"/>
      <w:r w:rsidR="00BD2B27">
        <w:rPr>
          <w:sz w:val="24"/>
          <w:szCs w:val="24"/>
        </w:rPr>
        <w:t xml:space="preserve">group of </w:t>
      </w:r>
      <w:proofErr w:type="spellStart"/>
      <w:r w:rsidR="00BD2B27">
        <w:rPr>
          <w:sz w:val="24"/>
          <w:szCs w:val="24"/>
        </w:rPr>
        <w:t>vetices</w:t>
      </w:r>
      <w:proofErr w:type="spellEnd"/>
      <w:r w:rsidR="00BD2B27">
        <w:rPr>
          <w:sz w:val="24"/>
          <w:szCs w:val="24"/>
        </w:rPr>
        <w:t xml:space="preserve"> are</w:t>
      </w:r>
      <w:proofErr w:type="gramEnd"/>
      <w:r>
        <w:rPr>
          <w:sz w:val="24"/>
          <w:szCs w:val="24"/>
        </w:rPr>
        <w:t xml:space="preserve"> rejected. Continue dividing the quadrilateral cells by drawing edges between midpoints and rejec</w:t>
      </w:r>
      <w:r w:rsidR="00BD2B27">
        <w:rPr>
          <w:sz w:val="24"/>
          <w:szCs w:val="24"/>
        </w:rPr>
        <w:t>ting semicircles and triangles.</w:t>
      </w:r>
      <w:r w:rsidR="00955038">
        <w:rPr>
          <w:sz w:val="24"/>
          <w:szCs w:val="24"/>
        </w:rPr>
        <w:t xml:space="preserve"> Continue this process until an area with a square root exists or a close </w:t>
      </w:r>
      <w:r w:rsidR="00955038">
        <w:rPr>
          <w:sz w:val="24"/>
          <w:szCs w:val="24"/>
        </w:rPr>
        <w:lastRenderedPageBreak/>
        <w:t xml:space="preserve">approximation to a square root since we are in the </w:t>
      </w:r>
      <w:proofErr w:type="spellStart"/>
      <w:r w:rsidR="00955038">
        <w:rPr>
          <w:sz w:val="24"/>
          <w:szCs w:val="24"/>
        </w:rPr>
        <w:t>reals</w:t>
      </w:r>
      <w:proofErr w:type="spellEnd"/>
      <w:r w:rsidR="00955038">
        <w:rPr>
          <w:sz w:val="24"/>
          <w:szCs w:val="24"/>
        </w:rPr>
        <w:t>.</w:t>
      </w:r>
    </w:p>
    <w:p w:rsidR="00A140F0" w:rsidRPr="00A140F0" w:rsidRDefault="00A140F0" w:rsidP="00A140F0"/>
    <w:p w:rsidR="00683849" w:rsidRDefault="00BB0DB7" w:rsidP="00BB0DB7">
      <w:pPr>
        <w:pStyle w:val="Heading1"/>
      </w:pPr>
      <w:r>
        <w:t>ALGORITHM IN PSEUDOCODE</w:t>
      </w:r>
    </w:p>
    <w:p w:rsidR="00BB0DB7" w:rsidRDefault="00BB0DB7" w:rsidP="003548BF">
      <w:r>
        <w:t>Let G = {V, E}</w:t>
      </w:r>
    </w:p>
    <w:p w:rsidR="00BB0DB7" w:rsidRDefault="00BB0DB7" w:rsidP="003548BF">
      <w:r>
        <w:t>Let v</w:t>
      </w:r>
      <w:r w:rsidRPr="00BB0DB7">
        <w:rPr>
          <w:vertAlign w:val="subscript"/>
        </w:rPr>
        <w:t>0</w:t>
      </w:r>
      <w:r>
        <w:t>, v</w:t>
      </w:r>
      <w:r w:rsidRPr="00BB0DB7">
        <w:rPr>
          <w:vertAlign w:val="subscript"/>
        </w:rPr>
        <w:t>1</w:t>
      </w:r>
      <w:r>
        <w:t>, v</w:t>
      </w:r>
      <w:r w:rsidRPr="00BB0DB7">
        <w:rPr>
          <w:vertAlign w:val="subscript"/>
        </w:rPr>
        <w:t>2</w:t>
      </w:r>
      <w:r>
        <w:t>, v</w:t>
      </w:r>
      <w:r w:rsidRPr="00BB0DB7">
        <w:rPr>
          <w:vertAlign w:val="subscript"/>
        </w:rPr>
        <w:t>3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V</w:t>
      </w:r>
    </w:p>
    <w:p w:rsidR="00BB0DB7" w:rsidRDefault="00BB0DB7" w:rsidP="003548BF">
      <w:r>
        <w:t xml:space="preserve">Let Q </w:t>
      </w:r>
      <m:oMath>
        <m:r>
          <w:rPr>
            <w:rFonts w:ascii="Cambria Math" w:hAnsi="Cambria Math"/>
          </w:rPr>
          <m:t>⊂</m:t>
        </m:r>
      </m:oMath>
      <w:r>
        <w:t xml:space="preserve"> V the current clique of vertices</w:t>
      </w:r>
    </w:p>
    <w:p w:rsidR="00BB0DB7" w:rsidRDefault="00BB0DB7" w:rsidP="003548BF">
      <w:r>
        <w:t>Let A be the area given by the graph Q</w:t>
      </w:r>
    </w:p>
    <w:p w:rsidR="00BB0DB7" w:rsidRDefault="00EF5957" w:rsidP="003548BF">
      <w:r>
        <w:t xml:space="preserve">Let </w:t>
      </w:r>
      <w:proofErr w:type="gramStart"/>
      <w:r>
        <w:t>q</w:t>
      </w:r>
      <w:r w:rsidR="00BB0DB7">
        <w:t>(</w:t>
      </w:r>
      <w:proofErr w:type="gramEnd"/>
      <w:r w:rsidR="00BB0DB7">
        <w:t>) be the decisi</w:t>
      </w:r>
      <w:r>
        <w:t>on of whether an area is a quadrilateral</w:t>
      </w:r>
    </w:p>
    <w:p w:rsidR="00EF5957" w:rsidRDefault="00EF5957" w:rsidP="003548BF">
      <w:r>
        <w:t xml:space="preserve">Let </w:t>
      </w:r>
      <w:proofErr w:type="gramStart"/>
      <w:r>
        <w:t>s(</w:t>
      </w:r>
      <w:proofErr w:type="gramEnd"/>
      <w:r>
        <w:t>) be the decision of whether an area is a square</w:t>
      </w:r>
    </w:p>
    <w:p w:rsidR="00955038" w:rsidRDefault="00955038" w:rsidP="003548BF">
      <w:r>
        <w:t xml:space="preserve">Let </w:t>
      </w:r>
      <w:proofErr w:type="gramStart"/>
      <w:r>
        <w:t>c(</w:t>
      </w:r>
      <w:proofErr w:type="gramEnd"/>
      <w:r>
        <w:t>) be the decision of whether an area is a circle</w:t>
      </w:r>
    </w:p>
    <w:p w:rsidR="00955038" w:rsidRDefault="00955038" w:rsidP="003548BF">
      <w:r>
        <w:t xml:space="preserve">Let </w:t>
      </w:r>
      <w:proofErr w:type="gramStart"/>
      <w:r>
        <w:t>t(</w:t>
      </w:r>
      <w:proofErr w:type="gramEnd"/>
      <w:r>
        <w:t>) be the decision of whether an area is a triangle</w:t>
      </w:r>
    </w:p>
    <w:p w:rsidR="00EF5957" w:rsidRDefault="00955038" w:rsidP="003548BF">
      <w:r>
        <w:t xml:space="preserve">Let </w:t>
      </w:r>
      <w:proofErr w:type="gramStart"/>
      <w:r>
        <w:t>d(</w:t>
      </w:r>
      <w:proofErr w:type="gramEnd"/>
      <w:r>
        <w:t xml:space="preserve">) be the division into midpoints </w:t>
      </w:r>
    </w:p>
    <w:p w:rsidR="00EF5957" w:rsidRPr="00EF5957" w:rsidRDefault="00955038" w:rsidP="003548BF">
      <w:pPr>
        <w:rPr>
          <w:vertAlign w:val="subscript"/>
        </w:rPr>
      </w:pPr>
      <w:proofErr w:type="gramStart"/>
      <w:r>
        <w:t>operation</w:t>
      </w:r>
      <w:proofErr w:type="gramEnd"/>
      <w:r>
        <w:t xml:space="preserve"> that generates the </w:t>
      </w:r>
      <w:proofErr w:type="spellStart"/>
      <w:r>
        <w:t>subgraphs</w:t>
      </w:r>
      <w:proofErr w:type="spellEnd"/>
      <w:r>
        <w:t xml:space="preserve"> </w:t>
      </w:r>
      <w:proofErr w:type="spellStart"/>
      <w:r>
        <w:t>D</w:t>
      </w:r>
      <w:r>
        <w:rPr>
          <w:vertAlign w:val="subscript"/>
        </w:rPr>
        <w:t>n</w:t>
      </w:r>
      <w:proofErr w:type="spellEnd"/>
    </w:p>
    <w:p w:rsidR="00955038" w:rsidRDefault="00955038" w:rsidP="003548BF">
      <w:r>
        <w:t>Let m0, m1, m2, m3 be midpoints of the current graph Q</w:t>
      </w:r>
    </w:p>
    <w:p w:rsidR="00EF5957" w:rsidRPr="00EF5957" w:rsidRDefault="00EF5957" w:rsidP="003548BF">
      <w:r>
        <w:t xml:space="preserve">Let </w:t>
      </w:r>
      <w:r>
        <w:rPr>
          <w:b/>
        </w:rPr>
        <w:t xml:space="preserve">this </w:t>
      </w:r>
      <w:r>
        <w:t>be the current graph</w:t>
      </w:r>
    </w:p>
    <w:p w:rsidR="00EF5957" w:rsidRDefault="00EF5957" w:rsidP="003548BF"/>
    <w:p w:rsidR="00BB0DB7" w:rsidRDefault="00BB0DB7" w:rsidP="003548BF"/>
    <w:p w:rsidR="00BB0DB7" w:rsidRDefault="00955038" w:rsidP="003548BF">
      <w:r>
        <w:t>Base:</w:t>
      </w:r>
    </w:p>
    <w:p w:rsidR="00955038" w:rsidRDefault="00955038" w:rsidP="003548BF"/>
    <w:p w:rsidR="00955038" w:rsidRDefault="00955038" w:rsidP="003548BF">
      <w:r>
        <w:t xml:space="preserve">If </w:t>
      </w:r>
      <w:proofErr w:type="gramStart"/>
      <w:r>
        <w:t>s(</w:t>
      </w:r>
      <w:proofErr w:type="gramEnd"/>
      <w:r>
        <w:t>Q) = TRUE, return v</w:t>
      </w:r>
      <w:r w:rsidRPr="00955038">
        <w:rPr>
          <w:vertAlign w:val="subscript"/>
        </w:rPr>
        <w:t>0</w:t>
      </w:r>
      <w:r>
        <w:t xml:space="preserve"> to v</w:t>
      </w:r>
      <w:r w:rsidRPr="00955038">
        <w:rPr>
          <w:vertAlign w:val="subscript"/>
        </w:rPr>
        <w:t>3</w:t>
      </w:r>
    </w:p>
    <w:p w:rsidR="00955038" w:rsidRDefault="00955038" w:rsidP="003548BF">
      <w:r>
        <w:t xml:space="preserve">If </w:t>
      </w:r>
      <w:proofErr w:type="gramStart"/>
      <w:r>
        <w:t>c(</w:t>
      </w:r>
      <w:proofErr w:type="gramEnd"/>
      <w:r>
        <w:t>Q) or t(Q) = TRUE, return FAIL</w:t>
      </w:r>
    </w:p>
    <w:p w:rsidR="00955038" w:rsidRDefault="00955038" w:rsidP="00955038"/>
    <w:p w:rsidR="00955038" w:rsidRDefault="00955038" w:rsidP="00955038">
      <w:r>
        <w:t xml:space="preserve">D = </w:t>
      </w:r>
      <w:proofErr w:type="gramStart"/>
      <w:r>
        <w:t>d(</w:t>
      </w:r>
      <w:proofErr w:type="gramEnd"/>
      <w:r>
        <w:t>v</w:t>
      </w:r>
      <w:r w:rsidRPr="00955038">
        <w:rPr>
          <w:vertAlign w:val="subscript"/>
        </w:rPr>
        <w:t>0</w:t>
      </w:r>
      <w:r>
        <w:t xml:space="preserve"> to v</w:t>
      </w:r>
      <w:r w:rsidRPr="00955038">
        <w:rPr>
          <w:vertAlign w:val="subscript"/>
        </w:rPr>
        <w:t>3</w:t>
      </w:r>
      <w:r>
        <w:t>)</w:t>
      </w:r>
    </w:p>
    <w:p w:rsidR="00955038" w:rsidRDefault="00955038" w:rsidP="00955038"/>
    <w:p w:rsidR="00955038" w:rsidRDefault="00955038" w:rsidP="00955038">
      <w:proofErr w:type="gramStart"/>
      <w:r>
        <w:t>Recursion(</w:t>
      </w:r>
      <w:proofErr w:type="gramEnd"/>
      <w:r>
        <w:t>D0)</w:t>
      </w:r>
    </w:p>
    <w:p w:rsidR="00955038" w:rsidRDefault="00955038" w:rsidP="00955038">
      <w:proofErr w:type="gramStart"/>
      <w:r>
        <w:t>Recursion(</w:t>
      </w:r>
      <w:proofErr w:type="gramEnd"/>
      <w:r>
        <w:t>D1)</w:t>
      </w:r>
    </w:p>
    <w:p w:rsidR="00955038" w:rsidRDefault="00955038" w:rsidP="00955038">
      <w:proofErr w:type="gramStart"/>
      <w:r>
        <w:t>Recursion(</w:t>
      </w:r>
      <w:proofErr w:type="gramEnd"/>
      <w:r>
        <w:t>D2)</w:t>
      </w:r>
    </w:p>
    <w:p w:rsidR="00955038" w:rsidRDefault="00955038" w:rsidP="00955038">
      <w:proofErr w:type="gramStart"/>
      <w:r>
        <w:t>Recursion(</w:t>
      </w:r>
      <w:proofErr w:type="gramEnd"/>
      <w:r>
        <w:t>D3)</w:t>
      </w:r>
    </w:p>
    <w:p w:rsidR="00955038" w:rsidRDefault="00955038" w:rsidP="00955038"/>
    <w:p w:rsidR="00EF5957" w:rsidRDefault="00EF5957" w:rsidP="00955038"/>
    <w:p w:rsidR="00EF5957" w:rsidRDefault="00EF5957" w:rsidP="00955038"/>
    <w:p w:rsidR="00EF5957" w:rsidRDefault="00EF5957" w:rsidP="00955038"/>
    <w:p w:rsidR="00EF5957" w:rsidRDefault="00EF5957" w:rsidP="00955038"/>
    <w:p w:rsidR="00955038" w:rsidRDefault="00955038" w:rsidP="00955038">
      <w:r>
        <w:lastRenderedPageBreak/>
        <w:t>Recursion:</w:t>
      </w:r>
    </w:p>
    <w:p w:rsidR="00955038" w:rsidRDefault="00955038" w:rsidP="00955038"/>
    <w:p w:rsidR="00955038" w:rsidRDefault="00955038" w:rsidP="00955038">
      <w:r>
        <w:t>Let Q = D</w:t>
      </w:r>
    </w:p>
    <w:p w:rsidR="00955038" w:rsidRDefault="00955038" w:rsidP="00955038">
      <w:proofErr w:type="gramStart"/>
      <w:r>
        <w:t>v</w:t>
      </w:r>
      <w:r>
        <w:rPr>
          <w:vertAlign w:val="subscript"/>
        </w:rPr>
        <w:t>0</w:t>
      </w:r>
      <w:proofErr w:type="gramEnd"/>
      <w:r>
        <w:t xml:space="preserve"> to v</w:t>
      </w:r>
      <w:r w:rsidRPr="00955038">
        <w:rPr>
          <w:vertAlign w:val="subscript"/>
        </w:rPr>
        <w:t>3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D</w:t>
      </w:r>
    </w:p>
    <w:p w:rsidR="00EF5957" w:rsidRDefault="00EF5957" w:rsidP="00955038">
      <w:pPr>
        <w:rPr>
          <w:vertAlign w:val="subscript"/>
        </w:rPr>
      </w:pPr>
      <w:r>
        <w:t xml:space="preserve">If </w:t>
      </w:r>
      <w:proofErr w:type="gramStart"/>
      <w:r>
        <w:t>s</w:t>
      </w:r>
      <w:r w:rsidR="00955038">
        <w:t>(</w:t>
      </w:r>
      <w:proofErr w:type="gramEnd"/>
      <w:r w:rsidR="00955038">
        <w:t>Q) = TRUE, return v</w:t>
      </w:r>
      <w:r w:rsidR="00955038">
        <w:rPr>
          <w:vertAlign w:val="subscript"/>
        </w:rPr>
        <w:t>0</w:t>
      </w:r>
      <w:r w:rsidR="00955038">
        <w:t xml:space="preserve"> to v</w:t>
      </w:r>
      <w:r w:rsidR="00955038" w:rsidRPr="00955038">
        <w:rPr>
          <w:vertAlign w:val="subscript"/>
        </w:rPr>
        <w:t>3</w:t>
      </w:r>
    </w:p>
    <w:p w:rsidR="00955038" w:rsidRDefault="00EF5957" w:rsidP="00955038">
      <w:proofErr w:type="gramStart"/>
      <w:r>
        <w:t>s</w:t>
      </w:r>
      <w:proofErr w:type="gramEnd"/>
      <w:r>
        <w:t>(), c(), t()</w:t>
      </w:r>
    </w:p>
    <w:p w:rsidR="00EF5957" w:rsidRDefault="00EF5957" w:rsidP="00955038">
      <w:proofErr w:type="gramStart"/>
      <w:r>
        <w:t>if</w:t>
      </w:r>
      <w:proofErr w:type="gramEnd"/>
      <w:r>
        <w:t xml:space="preserve"> q(Q) = TRUE:</w:t>
      </w:r>
    </w:p>
    <w:p w:rsidR="00EF5957" w:rsidRDefault="00EF5957" w:rsidP="00955038">
      <w:r>
        <w:tab/>
      </w:r>
      <w:proofErr w:type="gramStart"/>
      <w:r>
        <w:t>d</w:t>
      </w:r>
      <w:proofErr w:type="gramEnd"/>
      <w:r>
        <w:t>()</w:t>
      </w:r>
    </w:p>
    <w:p w:rsidR="00EF5957" w:rsidRPr="00955038" w:rsidRDefault="00EF5957" w:rsidP="00955038">
      <w:r>
        <w:tab/>
      </w:r>
      <w:proofErr w:type="gramStart"/>
      <w:r>
        <w:t>Recursion(</w:t>
      </w:r>
      <w:proofErr w:type="gramEnd"/>
      <w:r>
        <w:t>this)</w:t>
      </w:r>
    </w:p>
    <w:p w:rsidR="00955038" w:rsidRDefault="00955038" w:rsidP="003548BF"/>
    <w:p w:rsidR="00955038" w:rsidRDefault="00EF5957" w:rsidP="00EF5957">
      <w:pPr>
        <w:pStyle w:val="Heading1"/>
      </w:pPr>
      <w:r>
        <w:t>PROOF AND TIME COMPLEXITY:</w:t>
      </w:r>
    </w:p>
    <w:p w:rsidR="00EF5957" w:rsidRDefault="00EF5957" w:rsidP="003548BF"/>
    <w:p w:rsidR="00EF5957" w:rsidRDefault="00EF5957" w:rsidP="003548BF">
      <w:r>
        <w:t>Base Case:</w:t>
      </w:r>
    </w:p>
    <w:p w:rsidR="00EF5957" w:rsidRDefault="00EF5957" w:rsidP="003548BF"/>
    <w:p w:rsidR="00EF5957" w:rsidRDefault="00EF5957" w:rsidP="003548BF">
      <w:r>
        <w:t xml:space="preserve">Given a </w:t>
      </w:r>
      <w:proofErr w:type="gramStart"/>
      <w:r>
        <w:t>five pointed</w:t>
      </w:r>
      <w:proofErr w:type="gramEnd"/>
      <w:r>
        <w:t xml:space="preserve"> graph, prove that there </w:t>
      </w:r>
    </w:p>
    <w:p w:rsidR="00EF5957" w:rsidRDefault="00EF5957" w:rsidP="003548BF">
      <w:proofErr w:type="gramStart"/>
      <w:r>
        <w:t>is</w:t>
      </w:r>
      <w:proofErr w:type="gramEnd"/>
      <w:r>
        <w:t xml:space="preserve"> a four pointed quadrilateral in the graph.</w:t>
      </w:r>
    </w:p>
    <w:p w:rsidR="00EF5957" w:rsidRDefault="00EF5957" w:rsidP="003548BF"/>
    <w:p w:rsidR="00EF5957" w:rsidRDefault="00EF5957" w:rsidP="003548BF">
      <w:r>
        <w:t xml:space="preserve">For any given </w:t>
      </w:r>
      <w:proofErr w:type="gramStart"/>
      <w:r>
        <w:t>four point</w:t>
      </w:r>
      <w:proofErr w:type="gramEnd"/>
      <w:r>
        <w:t xml:space="preserve"> graph, an addition of another vertex does not change the original graph, and there is thus a vacuous case where the quadrilateral is nestled in the five pointed graph.</w:t>
      </w:r>
    </w:p>
    <w:p w:rsidR="00EF5957" w:rsidRDefault="00EF5957" w:rsidP="003548BF"/>
    <w:p w:rsidR="00EF5957" w:rsidRDefault="00EF5957" w:rsidP="003548BF">
      <w:r>
        <w:t xml:space="preserve">Inductive Case: </w:t>
      </w:r>
    </w:p>
    <w:p w:rsidR="00EF5957" w:rsidRDefault="00EF5957" w:rsidP="003548BF"/>
    <w:p w:rsidR="00EF5957" w:rsidRDefault="00EF5957" w:rsidP="003548BF">
      <w:r>
        <w:t xml:space="preserve">For n vertices, where n &gt; 5, </w:t>
      </w:r>
      <w:r w:rsidR="00CB483D">
        <w:t xml:space="preserve">a quadrilateral exists for four points if: there does not exist a circle or semi circle, and if there is not a triangle. For every five points a quadrilateral exists </w:t>
      </w:r>
      <w:proofErr w:type="spellStart"/>
      <w:r w:rsidR="00CB483D">
        <w:t>iff</w:t>
      </w:r>
      <w:proofErr w:type="spellEnd"/>
      <w:r w:rsidR="00CB483D">
        <w:t xml:space="preserve"> for the </w:t>
      </w:r>
      <w:proofErr w:type="spellStart"/>
      <w:r w:rsidR="00CB483D">
        <w:t>kth</w:t>
      </w:r>
      <w:proofErr w:type="spellEnd"/>
      <w:r w:rsidR="00CB483D">
        <w:t xml:space="preserve"> iteration of an </w:t>
      </w:r>
      <w:proofErr w:type="spellStart"/>
      <w:r w:rsidR="00CB483D">
        <w:t>nxn</w:t>
      </w:r>
      <w:proofErr w:type="spellEnd"/>
      <w:r w:rsidR="00CB483D">
        <w:t xml:space="preserve"> figure (quadrilateral) its subdivision </w:t>
      </w:r>
      <w:proofErr w:type="gramStart"/>
      <w:r w:rsidR="00CB483D">
        <w:t>d(</w:t>
      </w:r>
      <w:proofErr w:type="gramEnd"/>
      <w:r w:rsidR="00CB483D">
        <w:t>) results in either a square or number of sides approximately close to a square, that is, as k</w:t>
      </w:r>
      <m:oMath>
        <m:r>
          <w:rPr>
            <w:rFonts w:ascii="Cambria Math" w:hAnsi="Cambria Math"/>
          </w:rPr>
          <m:t>→∞</m:t>
        </m:r>
      </m:oMath>
      <w:r w:rsidR="00CB483D">
        <w:t>.</w:t>
      </w:r>
    </w:p>
    <w:p w:rsidR="00CB483D" w:rsidRDefault="00CB483D" w:rsidP="003548BF"/>
    <w:p w:rsidR="00CB483D" w:rsidRPr="003548BF" w:rsidRDefault="00CB483D" w:rsidP="003548BF">
      <w:r>
        <w:t xml:space="preserve">Where a subdivision </w:t>
      </w:r>
      <w:proofErr w:type="gramStart"/>
      <w:r>
        <w:t>d(</w:t>
      </w:r>
      <w:proofErr w:type="gramEnd"/>
      <w:r>
        <w:t xml:space="preserve">) consists of finding the midpoint of all the edges of the quadrilateral and inscribing an edge between the midpoints as to divide it equally horizontally and vertically. </w:t>
      </w:r>
    </w:p>
    <w:sectPr w:rsidR="00CB483D" w:rsidRPr="003548BF" w:rsidSect="00935AAB">
      <w:headerReference w:type="default" r:id="rId14"/>
      <w:footerReference w:type="default" r:id="rId15"/>
      <w:footnotePr>
        <w:numRestart w:val="eachSect"/>
      </w:footnotePr>
      <w:type w:val="continuous"/>
      <w:pgSz w:w="11909" w:h="15826" w:code="1"/>
      <w:pgMar w:top="432" w:right="1138" w:bottom="1138" w:left="1138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957" w:rsidRDefault="00EF5957">
      <w:r>
        <w:separator/>
      </w:r>
    </w:p>
  </w:endnote>
  <w:endnote w:type="continuationSeparator" w:id="0">
    <w:p w:rsidR="00EF5957" w:rsidRDefault="00EF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957" w:rsidRDefault="00EF5957">
    <w:pPr>
      <w:pStyle w:val="Footer"/>
      <w:rPr>
        <w:rFonts w:ascii="Palatino" w:hAnsi="Palatino"/>
        <w:b w:val="0"/>
        <w:bCs/>
      </w:rPr>
    </w:pPr>
  </w:p>
  <w:p w:rsidR="00EF5957" w:rsidRDefault="00EF5957">
    <w:pPr>
      <w:pStyle w:val="Footer"/>
    </w:pPr>
    <w:r>
      <w:t>Insert PSN Here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957" w:rsidRDefault="00EF5957">
    <w:pPr>
      <w:pStyle w:val="Footer"/>
      <w:framePr w:wrap="around" w:vAnchor="text" w:hAnchor="margin" w:xAlign="right" w:y="1"/>
      <w:rPr>
        <w:rStyle w:val="PageNumber"/>
      </w:rPr>
    </w:pPr>
  </w:p>
  <w:p w:rsidR="00EF5957" w:rsidRDefault="00EF5957">
    <w:pPr>
      <w:pStyle w:val="Footer"/>
    </w:pPr>
  </w:p>
  <w:p w:rsidR="00EF5957" w:rsidRDefault="00EF5957">
    <w:pPr>
      <w:pStyle w:val="Footer"/>
    </w:pPr>
    <w:r>
      <w:t>Insert PSN Here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957" w:rsidRDefault="00EF5957">
    <w:pPr>
      <w:pStyle w:val="Footer"/>
    </w:pPr>
    <w:r>
      <w:t>*Kurt.Hubner@cern.ch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957" w:rsidRDefault="00EF5957">
    <w:pPr>
      <w:pStyle w:val="Footer"/>
      <w:framePr w:wrap="around" w:vAnchor="text" w:hAnchor="margin" w:xAlign="right" w:y="1"/>
      <w:rPr>
        <w:rStyle w:val="PageNumber"/>
      </w:rPr>
    </w:pPr>
  </w:p>
  <w:p w:rsidR="00EF5957" w:rsidRDefault="00EF5957">
    <w:pPr>
      <w:pStyle w:val="Footer"/>
      <w:rPr>
        <w:rFonts w:ascii="Palatino" w:hAnsi="Palatino"/>
        <w:b w:val="0"/>
        <w:bCs/>
      </w:rPr>
    </w:pPr>
  </w:p>
  <w:p w:rsidR="00EF5957" w:rsidRDefault="00EF5957">
    <w:pPr>
      <w:pStyle w:val="Footer"/>
    </w:pPr>
    <w:r>
      <w:rPr>
        <w:rFonts w:ascii="Palatino" w:hAnsi="Palatino"/>
        <w:b w:val="0"/>
        <w:bCs/>
      </w:rPr>
      <w:t>LO1a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957" w:rsidRDefault="00EF5957">
      <w:r>
        <w:separator/>
      </w:r>
    </w:p>
  </w:footnote>
  <w:footnote w:type="continuationSeparator" w:id="0">
    <w:p w:rsidR="00EF5957" w:rsidRDefault="00EF5957">
      <w:r>
        <w:continuationSeparator/>
      </w:r>
    </w:p>
  </w:footnote>
  <w:footnote w:type="continuationNotice" w:id="1">
    <w:p w:rsidR="00EF5957" w:rsidRDefault="00EF595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957" w:rsidRDefault="00EF595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483D"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  <w:r>
      <w:rPr>
        <w:i/>
        <w:iCs/>
      </w:rPr>
      <w:t>Place Conference Title, Location, and Dates Here</w:t>
    </w:r>
    <w:r>
      <w:tab/>
    </w:r>
  </w:p>
  <w:p w:rsidR="00EF5957" w:rsidRDefault="00EF5957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957" w:rsidRDefault="00EF5957">
    <w:pPr>
      <w:pStyle w:val="Header"/>
    </w:pPr>
    <w:r>
      <w:tab/>
    </w:r>
    <w:r>
      <w:rPr>
        <w:i/>
        <w:iCs/>
      </w:rPr>
      <w:t>Place Conference Title, Location, and Dates Here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483D">
      <w:rPr>
        <w:rStyle w:val="PageNumber"/>
        <w:noProof/>
      </w:rPr>
      <w:t>1</w:t>
    </w:r>
    <w:r>
      <w:rPr>
        <w:rStyle w:val="PageNumber"/>
      </w:rPr>
      <w:fldChar w:fldCharType="end"/>
    </w:r>
  </w:p>
  <w:p w:rsidR="00EF5957" w:rsidRDefault="00EF595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957" w:rsidRDefault="00EF5957">
    <w:pPr>
      <w:pStyle w:val="Header"/>
      <w:tabs>
        <w:tab w:val="right" w:pos="9540"/>
      </w:tabs>
      <w:jc w:val="center"/>
      <w:rPr>
        <w:i/>
        <w:iCs/>
      </w:rPr>
    </w:pPr>
    <w:r>
      <w:rPr>
        <w:i/>
        <w:iCs/>
      </w:rPr>
      <w:tab/>
      <w:t>SSI 2002, SLAC, August 6-15, 2002</w:t>
    </w:r>
    <w:r>
      <w:rPr>
        <w:i/>
        <w:iCs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F5957" w:rsidRDefault="00EF5957">
    <w:pPr>
      <w:pStyle w:val="Header"/>
      <w:jc w:val="center"/>
      <w:rPr>
        <w:i/>
        <w:iCs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957" w:rsidRDefault="00EF5957">
    <w:pPr>
      <w:pStyle w:val="Header"/>
      <w:tabs>
        <w:tab w:val="right" w:pos="9576"/>
      </w:tabs>
      <w:jc w:val="center"/>
      <w:rPr>
        <w:rFonts w:ascii="Palatino" w:hAnsi="Palatino"/>
      </w:rPr>
    </w:pPr>
    <w:r>
      <w:rPr>
        <w:rFonts w:ascii="Palatino" w:hAnsi="Palatino"/>
      </w:rPr>
      <w:tab/>
    </w:r>
    <w:r>
      <w:rPr>
        <w:rFonts w:ascii="Palatino" w:hAnsi="Palatino"/>
        <w:i/>
        <w:iCs/>
      </w:rPr>
      <w:t>SSI2002, SLAC, August 5-16, 2002</w:t>
    </w:r>
    <w:r>
      <w:rPr>
        <w:rFonts w:ascii="Palatino" w:hAnsi="Palatino"/>
      </w:rPr>
      <w:tab/>
    </w: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  <w:p w:rsidR="00EF5957" w:rsidRDefault="00EF5957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1E3"/>
    <w:multiLevelType w:val="hybridMultilevel"/>
    <w:tmpl w:val="CBA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046A8"/>
    <w:multiLevelType w:val="hybridMultilevel"/>
    <w:tmpl w:val="ACD271D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>
    <w:nsid w:val="018035E9"/>
    <w:multiLevelType w:val="multilevel"/>
    <w:tmpl w:val="158C1A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3">
    <w:nsid w:val="02AA734F"/>
    <w:multiLevelType w:val="multilevel"/>
    <w:tmpl w:val="0CD8133E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A6E4D20"/>
    <w:multiLevelType w:val="multilevel"/>
    <w:tmpl w:val="EFAE6AF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5">
    <w:nsid w:val="0C8B69E6"/>
    <w:multiLevelType w:val="hybridMultilevel"/>
    <w:tmpl w:val="C9F8E578"/>
    <w:lvl w:ilvl="0" w:tplc="B98A7B32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214FD7"/>
    <w:multiLevelType w:val="multilevel"/>
    <w:tmpl w:val="3D8C8DA2"/>
    <w:lvl w:ilvl="0">
      <w:start w:val="1"/>
      <w:numFmt w:val="decimal"/>
      <w:pStyle w:val="confLevel1heading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1A0C7373"/>
    <w:multiLevelType w:val="hybridMultilevel"/>
    <w:tmpl w:val="A54CC830"/>
    <w:lvl w:ilvl="0" w:tplc="793A1F8A">
      <w:start w:val="1"/>
      <w:numFmt w:val="bullet"/>
      <w:pStyle w:val="confbulleted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41C7AFF"/>
    <w:multiLevelType w:val="hybridMultilevel"/>
    <w:tmpl w:val="CF3024A2"/>
    <w:lvl w:ilvl="0" w:tplc="C9C4F7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C562EF"/>
    <w:multiLevelType w:val="hybridMultilevel"/>
    <w:tmpl w:val="5ACCD6E4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0">
    <w:nsid w:val="2A5822DF"/>
    <w:multiLevelType w:val="hybridMultilevel"/>
    <w:tmpl w:val="326E2A58"/>
    <w:lvl w:ilvl="0" w:tplc="C9229A84">
      <w:start w:val="2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C33C89C2">
      <w:start w:val="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98189E"/>
    <w:multiLevelType w:val="multilevel"/>
    <w:tmpl w:val="14EA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2">
    <w:nsid w:val="357876A2"/>
    <w:multiLevelType w:val="multilevel"/>
    <w:tmpl w:val="67C41FA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3">
    <w:nsid w:val="4C837818"/>
    <w:multiLevelType w:val="multilevel"/>
    <w:tmpl w:val="F3AEEF3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4">
    <w:nsid w:val="593A3E04"/>
    <w:multiLevelType w:val="multilevel"/>
    <w:tmpl w:val="7B8AE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619E4439"/>
    <w:multiLevelType w:val="hybridMultilevel"/>
    <w:tmpl w:val="FBCC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371086"/>
    <w:multiLevelType w:val="multilevel"/>
    <w:tmpl w:val="1836257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7">
    <w:nsid w:val="657E5189"/>
    <w:multiLevelType w:val="hybridMultilevel"/>
    <w:tmpl w:val="3372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61A14"/>
    <w:multiLevelType w:val="hybridMultilevel"/>
    <w:tmpl w:val="0DF8680C"/>
    <w:lvl w:ilvl="0" w:tplc="BA7233E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742583"/>
    <w:multiLevelType w:val="hybridMultilevel"/>
    <w:tmpl w:val="2DBA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E1F75"/>
    <w:multiLevelType w:val="hybridMultilevel"/>
    <w:tmpl w:val="1B387942"/>
    <w:lvl w:ilvl="0" w:tplc="0409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21">
    <w:nsid w:val="7CEC4788"/>
    <w:multiLevelType w:val="hybridMultilevel"/>
    <w:tmpl w:val="C64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193537"/>
    <w:multiLevelType w:val="hybridMultilevel"/>
    <w:tmpl w:val="A9E649D8"/>
    <w:lvl w:ilvl="0" w:tplc="0409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7219F2"/>
    <w:multiLevelType w:val="hybridMultilevel"/>
    <w:tmpl w:val="16BEBAA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8"/>
  </w:num>
  <w:num w:numId="5">
    <w:abstractNumId w:val="11"/>
  </w:num>
  <w:num w:numId="6">
    <w:abstractNumId w:val="14"/>
  </w:num>
  <w:num w:numId="7">
    <w:abstractNumId w:val="2"/>
  </w:num>
  <w:num w:numId="8">
    <w:abstractNumId w:val="3"/>
  </w:num>
  <w:num w:numId="9">
    <w:abstractNumId w:val="13"/>
  </w:num>
  <w:num w:numId="10">
    <w:abstractNumId w:val="7"/>
  </w:num>
  <w:num w:numId="11">
    <w:abstractNumId w:val="20"/>
  </w:num>
  <w:num w:numId="12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isLgl/>
        <w:lvlText w:val="%1.%2."/>
        <w:lvlJc w:val="left"/>
        <w:pPr>
          <w:tabs>
            <w:tab w:val="num" w:pos="72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64"/>
          </w:tabs>
          <w:ind w:left="86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440"/>
          </w:tabs>
          <w:ind w:left="136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872"/>
          </w:tabs>
          <w:ind w:left="18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376"/>
          </w:tabs>
          <w:ind w:left="23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880"/>
          </w:tabs>
          <w:ind w:left="28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384"/>
          </w:tabs>
          <w:ind w:left="33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60"/>
          </w:tabs>
          <w:ind w:left="3960" w:hanging="1440"/>
        </w:pPr>
        <w:rPr>
          <w:rFonts w:hint="default"/>
        </w:rPr>
      </w:lvl>
    </w:lvlOverride>
  </w:num>
  <w:num w:numId="13">
    <w:abstractNumId w:val="13"/>
  </w:num>
  <w:num w:numId="14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2"/>
  </w:num>
  <w:num w:numId="19">
    <w:abstractNumId w:val="22"/>
  </w:num>
  <w:num w:numId="20">
    <w:abstractNumId w:val="16"/>
  </w:num>
  <w:num w:numId="21">
    <w:abstractNumId w:val="6"/>
  </w:num>
  <w:num w:numId="22">
    <w:abstractNumId w:val="1"/>
  </w:num>
  <w:num w:numId="23">
    <w:abstractNumId w:val="21"/>
  </w:num>
  <w:num w:numId="24">
    <w:abstractNumId w:val="19"/>
  </w:num>
  <w:num w:numId="25">
    <w:abstractNumId w:val="17"/>
  </w:num>
  <w:num w:numId="26">
    <w:abstractNumId w:val="15"/>
  </w:num>
  <w:num w:numId="27">
    <w:abstractNumId w:val="23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noPunctuationKerning/>
  <w:characterSpacingControl w:val="doNotCompress"/>
  <w:footnotePr>
    <w:numRestart w:val="eachSect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89"/>
    <w:rsid w:val="000010A2"/>
    <w:rsid w:val="00032CB2"/>
    <w:rsid w:val="00071E79"/>
    <w:rsid w:val="0007612A"/>
    <w:rsid w:val="000768C7"/>
    <w:rsid w:val="00082DFD"/>
    <w:rsid w:val="000D5D92"/>
    <w:rsid w:val="000E21D9"/>
    <w:rsid w:val="00112E8E"/>
    <w:rsid w:val="001427DF"/>
    <w:rsid w:val="00162047"/>
    <w:rsid w:val="001632CD"/>
    <w:rsid w:val="00171719"/>
    <w:rsid w:val="00171BD9"/>
    <w:rsid w:val="001751FB"/>
    <w:rsid w:val="001808D3"/>
    <w:rsid w:val="001E4EC0"/>
    <w:rsid w:val="001F5C1A"/>
    <w:rsid w:val="00226ACF"/>
    <w:rsid w:val="00244D8D"/>
    <w:rsid w:val="002451BE"/>
    <w:rsid w:val="0028733E"/>
    <w:rsid w:val="002B089B"/>
    <w:rsid w:val="002B41BE"/>
    <w:rsid w:val="002B715D"/>
    <w:rsid w:val="00315C6D"/>
    <w:rsid w:val="00345AD7"/>
    <w:rsid w:val="00347056"/>
    <w:rsid w:val="00347083"/>
    <w:rsid w:val="00351D36"/>
    <w:rsid w:val="003548BF"/>
    <w:rsid w:val="0035498A"/>
    <w:rsid w:val="00386AD3"/>
    <w:rsid w:val="0038731E"/>
    <w:rsid w:val="003F21E6"/>
    <w:rsid w:val="003F54A7"/>
    <w:rsid w:val="00471E80"/>
    <w:rsid w:val="00476E25"/>
    <w:rsid w:val="004C33A6"/>
    <w:rsid w:val="004D6C7A"/>
    <w:rsid w:val="004D7433"/>
    <w:rsid w:val="004F7FB4"/>
    <w:rsid w:val="00512E75"/>
    <w:rsid w:val="00540FEB"/>
    <w:rsid w:val="00544DC7"/>
    <w:rsid w:val="00545FB4"/>
    <w:rsid w:val="00567DA5"/>
    <w:rsid w:val="005B347E"/>
    <w:rsid w:val="005C0068"/>
    <w:rsid w:val="0063032B"/>
    <w:rsid w:val="006462F2"/>
    <w:rsid w:val="00653FB8"/>
    <w:rsid w:val="00657676"/>
    <w:rsid w:val="00666DF6"/>
    <w:rsid w:val="00673913"/>
    <w:rsid w:val="00683849"/>
    <w:rsid w:val="00695AE7"/>
    <w:rsid w:val="006D19B2"/>
    <w:rsid w:val="006E3A2A"/>
    <w:rsid w:val="00722FAA"/>
    <w:rsid w:val="00777A89"/>
    <w:rsid w:val="007B67A4"/>
    <w:rsid w:val="007D2139"/>
    <w:rsid w:val="00807516"/>
    <w:rsid w:val="00831D6E"/>
    <w:rsid w:val="00851919"/>
    <w:rsid w:val="00854837"/>
    <w:rsid w:val="00861CF0"/>
    <w:rsid w:val="008752ED"/>
    <w:rsid w:val="00896D28"/>
    <w:rsid w:val="008A3947"/>
    <w:rsid w:val="008C2DE2"/>
    <w:rsid w:val="008C7CAE"/>
    <w:rsid w:val="008C7D4B"/>
    <w:rsid w:val="008D3515"/>
    <w:rsid w:val="008E46C8"/>
    <w:rsid w:val="009000A9"/>
    <w:rsid w:val="00935AAB"/>
    <w:rsid w:val="00955038"/>
    <w:rsid w:val="00963287"/>
    <w:rsid w:val="00967EB4"/>
    <w:rsid w:val="00981ADB"/>
    <w:rsid w:val="00993892"/>
    <w:rsid w:val="009953B7"/>
    <w:rsid w:val="009A56B4"/>
    <w:rsid w:val="009B47A6"/>
    <w:rsid w:val="009C51BF"/>
    <w:rsid w:val="009D77C9"/>
    <w:rsid w:val="009E5984"/>
    <w:rsid w:val="009E6E59"/>
    <w:rsid w:val="00A014C7"/>
    <w:rsid w:val="00A140F0"/>
    <w:rsid w:val="00A543D7"/>
    <w:rsid w:val="00A7550D"/>
    <w:rsid w:val="00A82319"/>
    <w:rsid w:val="00AD6800"/>
    <w:rsid w:val="00AF5F34"/>
    <w:rsid w:val="00B02183"/>
    <w:rsid w:val="00B1532B"/>
    <w:rsid w:val="00B2628E"/>
    <w:rsid w:val="00B57292"/>
    <w:rsid w:val="00B84842"/>
    <w:rsid w:val="00BB0DB7"/>
    <w:rsid w:val="00BC02B9"/>
    <w:rsid w:val="00BD2B27"/>
    <w:rsid w:val="00BD2E24"/>
    <w:rsid w:val="00BD78F3"/>
    <w:rsid w:val="00C46737"/>
    <w:rsid w:val="00C62D70"/>
    <w:rsid w:val="00C74D94"/>
    <w:rsid w:val="00CB483D"/>
    <w:rsid w:val="00D00F1B"/>
    <w:rsid w:val="00D24DC5"/>
    <w:rsid w:val="00D450B9"/>
    <w:rsid w:val="00D475F9"/>
    <w:rsid w:val="00D966E0"/>
    <w:rsid w:val="00DA35D2"/>
    <w:rsid w:val="00DC3153"/>
    <w:rsid w:val="00E41B0E"/>
    <w:rsid w:val="00E60189"/>
    <w:rsid w:val="00E805B8"/>
    <w:rsid w:val="00EA5E2F"/>
    <w:rsid w:val="00EB35EA"/>
    <w:rsid w:val="00EB45D4"/>
    <w:rsid w:val="00EB6A30"/>
    <w:rsid w:val="00EF5957"/>
    <w:rsid w:val="00F6058B"/>
    <w:rsid w:val="00F62E69"/>
    <w:rsid w:val="00F73EA2"/>
    <w:rsid w:val="00F752A7"/>
    <w:rsid w:val="00F8171C"/>
    <w:rsid w:val="00F948F9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qFormat/>
    <w:rsid w:val="00777A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77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PlaceholderText">
    <w:name w:val="Placeholder Text"/>
    <w:basedOn w:val="DefaultParagraphFont"/>
    <w:uiPriority w:val="99"/>
    <w:semiHidden/>
    <w:rsid w:val="00777A8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qFormat/>
    <w:rsid w:val="00777A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77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PlaceholderText">
    <w:name w:val="Placeholder Text"/>
    <w:basedOn w:val="DefaultParagraphFont"/>
    <w:uiPriority w:val="99"/>
    <w:semiHidden/>
    <w:rsid w:val="00777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ed_gress:Library:Application%20Support:Microsoft:Office:User%20Templates:My%20Templates: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50</TotalTime>
  <Pages>2</Pages>
  <Words>503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Word Template for SLAC Documents</vt:lpstr>
    </vt:vector>
  </TitlesOfParts>
  <Company>SLAC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Template for SLAC Documents</dc:title>
  <dc:subject/>
  <dc:creator>Ted Gress</dc:creator>
  <cp:keywords/>
  <dc:description/>
  <cp:lastModifiedBy>Ted Gress</cp:lastModifiedBy>
  <cp:revision>1</cp:revision>
  <cp:lastPrinted>2004-05-14T15:01:00Z</cp:lastPrinted>
  <dcterms:created xsi:type="dcterms:W3CDTF">2016-05-28T02:02:00Z</dcterms:created>
  <dcterms:modified xsi:type="dcterms:W3CDTF">2016-05-28T03:12:00Z</dcterms:modified>
</cp:coreProperties>
</file>